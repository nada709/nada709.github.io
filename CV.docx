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89CB8E6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76CCAEA" w14:textId="77777777" w:rsidR="00692703" w:rsidRPr="00CF1A49" w:rsidRDefault="002840A3" w:rsidP="00913946">
            <w:pPr>
              <w:pStyle w:val="Title"/>
            </w:pPr>
            <w:r>
              <w:t>nada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khalefa</w:t>
            </w:r>
          </w:p>
          <w:p w14:paraId="73B13936" w14:textId="77777777" w:rsidR="00692703" w:rsidRPr="00CF1A49" w:rsidRDefault="002840A3" w:rsidP="00913946">
            <w:pPr>
              <w:pStyle w:val="ContactInfo"/>
              <w:contextualSpacing w:val="0"/>
            </w:pPr>
            <w:r>
              <w:t>KSA, Jeddah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41CD0E9E0B047B5BE009B74CBA97435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+966541114480</w:t>
            </w:r>
          </w:p>
          <w:p w14:paraId="70ECD462" w14:textId="77777777" w:rsidR="00692703" w:rsidRPr="00CF1A49" w:rsidRDefault="002840A3" w:rsidP="00913946">
            <w:pPr>
              <w:pStyle w:val="ContactInfoEmphasis"/>
              <w:contextualSpacing w:val="0"/>
            </w:pPr>
            <w:r>
              <w:t>Khalefa.nada7@gmail.com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B5BAA8E8D3A647A888B6898BAD2929C4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8C3FC7" w:rsidRPr="008C3FC7">
              <w:t>https://www.linkedin.com/in/nada-khalefa-04a01a220</w:t>
            </w:r>
            <w:sdt>
              <w:sdtPr>
                <w:alias w:val="Divider dot:"/>
                <w:tag w:val="Divider dot:"/>
                <w:id w:val="759871761"/>
                <w:placeholder>
                  <w:docPart w:val="FBC08C0106AC4F0DB62D6FEAD0D4E6E2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</w:p>
        </w:tc>
      </w:tr>
      <w:tr w:rsidR="009571D8" w:rsidRPr="00CF1A49" w14:paraId="0105D00E" w14:textId="77777777" w:rsidTr="00692703">
        <w:tc>
          <w:tcPr>
            <w:tcW w:w="9360" w:type="dxa"/>
            <w:tcMar>
              <w:top w:w="432" w:type="dxa"/>
            </w:tcMar>
          </w:tcPr>
          <w:p w14:paraId="3F6E2ECA" w14:textId="77777777" w:rsidR="001755A8" w:rsidRPr="000D0875" w:rsidRDefault="000D0875" w:rsidP="00913946">
            <w:pPr>
              <w:contextualSpacing w:val="0"/>
              <w:rPr>
                <w:sz w:val="20"/>
                <w:szCs w:val="20"/>
              </w:rPr>
            </w:pPr>
            <w:r w:rsidRPr="000D0875">
              <w:rPr>
                <w:rFonts w:ascii="Segoe UI" w:hAnsi="Segoe UI" w:cs="Segoe UI"/>
                <w:color w:val="1E2532"/>
                <w:sz w:val="20"/>
                <w:szCs w:val="20"/>
                <w:shd w:val="clear" w:color="auto" w:fill="EFF2F9"/>
              </w:rPr>
              <w:t>As a highly skilled undergraduate programmer with hands-on experience in coding and debugging complex software applications, I take pride in my ability to craft efficient, scalable, and user-friendly systems that deliver exceptional results. With a proven track record of solving complex problems and pushing technical boundaries, I am confident in my ability to contribute to your team as a valuable member and drive results that exceed your expectations.</w:t>
            </w:r>
          </w:p>
        </w:tc>
      </w:tr>
    </w:tbl>
    <w:p w14:paraId="570B664D" w14:textId="77777777" w:rsidR="004E01EB" w:rsidRPr="00CF1A49" w:rsidRDefault="000D0875" w:rsidP="004E01EB">
      <w:pPr>
        <w:pStyle w:val="Heading1"/>
      </w:pPr>
      <w:r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0902A12" w14:textId="77777777" w:rsidTr="00D66A52">
        <w:tc>
          <w:tcPr>
            <w:tcW w:w="9355" w:type="dxa"/>
          </w:tcPr>
          <w:p w14:paraId="6B60812C" w14:textId="77777777" w:rsidR="001E3120" w:rsidRDefault="000D0875" w:rsidP="001D0BF1">
            <w:pPr>
              <w:contextualSpacing w:val="0"/>
            </w:pPr>
            <w:r>
              <w:t>Restaurant website using HTML, PHP, CSS, JavaScript</w:t>
            </w:r>
          </w:p>
          <w:p w14:paraId="70485B2F" w14:textId="77777777" w:rsidR="000D0875" w:rsidRDefault="000D0875" w:rsidP="001D0BF1">
            <w:pPr>
              <w:contextualSpacing w:val="0"/>
            </w:pPr>
          </w:p>
          <w:p w14:paraId="22DF10FD" w14:textId="77777777" w:rsidR="000D0875" w:rsidRDefault="000D0875" w:rsidP="001D0BF1">
            <w:pPr>
              <w:contextualSpacing w:val="0"/>
            </w:pPr>
            <w:r>
              <w:t>Loan calculator using assembly</w:t>
            </w:r>
          </w:p>
          <w:p w14:paraId="629B7793" w14:textId="77777777" w:rsidR="000D0875" w:rsidRDefault="000D0875" w:rsidP="001D0BF1">
            <w:pPr>
              <w:contextualSpacing w:val="0"/>
            </w:pPr>
          </w:p>
          <w:p w14:paraId="01472F0D" w14:textId="77777777" w:rsidR="000D0875" w:rsidRDefault="000D0875" w:rsidP="001D0BF1">
            <w:pPr>
              <w:contextualSpacing w:val="0"/>
            </w:pPr>
            <w:r>
              <w:t>Blood Donation System using SQL</w:t>
            </w:r>
          </w:p>
          <w:p w14:paraId="22E4C7BD" w14:textId="77777777" w:rsidR="000D0875" w:rsidRDefault="000D0875" w:rsidP="001D0BF1">
            <w:pPr>
              <w:contextualSpacing w:val="0"/>
            </w:pPr>
          </w:p>
          <w:p w14:paraId="3DCF521D" w14:textId="77777777" w:rsidR="000D0875" w:rsidRDefault="000D0875" w:rsidP="001D0BF1">
            <w:pPr>
              <w:contextualSpacing w:val="0"/>
            </w:pPr>
            <w:r>
              <w:t>Book Club using C++</w:t>
            </w:r>
          </w:p>
          <w:p w14:paraId="558DE735" w14:textId="77777777" w:rsidR="000D0875" w:rsidRDefault="000D0875" w:rsidP="001D0BF1">
            <w:pPr>
              <w:contextualSpacing w:val="0"/>
            </w:pPr>
          </w:p>
          <w:p w14:paraId="3FEBB51F" w14:textId="77777777" w:rsidR="000D0875" w:rsidRPr="00CF1A49" w:rsidRDefault="000D0875" w:rsidP="001D0BF1">
            <w:pPr>
              <w:contextualSpacing w:val="0"/>
            </w:pPr>
            <w:r>
              <w:t>A game using java</w:t>
            </w:r>
          </w:p>
        </w:tc>
      </w:tr>
      <w:tr w:rsidR="00F61DF9" w:rsidRPr="00CF1A49" w14:paraId="46F2776F" w14:textId="77777777" w:rsidTr="00F61DF9">
        <w:tc>
          <w:tcPr>
            <w:tcW w:w="9355" w:type="dxa"/>
            <w:tcMar>
              <w:top w:w="216" w:type="dxa"/>
            </w:tcMar>
          </w:tcPr>
          <w:p w14:paraId="45AADD24" w14:textId="77777777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F210B9363769437D98CEA4A7E180EC8A"/>
        </w:placeholder>
        <w:temporary/>
        <w:showingPlcHdr/>
        <w15:appearance w15:val="hidden"/>
      </w:sdtPr>
      <w:sdtContent>
        <w:p w14:paraId="5EDCB07E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C8CDE25" w14:textId="77777777" w:rsidTr="00D66A52">
        <w:tc>
          <w:tcPr>
            <w:tcW w:w="9355" w:type="dxa"/>
          </w:tcPr>
          <w:p w14:paraId="536BC370" w14:textId="77777777" w:rsidR="001D0BF1" w:rsidRPr="00CF1A49" w:rsidRDefault="000D0875" w:rsidP="001D0BF1">
            <w:pPr>
              <w:pStyle w:val="Heading3"/>
              <w:contextualSpacing w:val="0"/>
            </w:pPr>
            <w:r>
              <w:t>sep 2021 – sep 2025</w:t>
            </w:r>
          </w:p>
          <w:p w14:paraId="68358E94" w14:textId="77777777" w:rsidR="001D0BF1" w:rsidRPr="00CF1A49" w:rsidRDefault="000D0875" w:rsidP="001D0BF1">
            <w:pPr>
              <w:pStyle w:val="Heading2"/>
              <w:contextualSpacing w:val="0"/>
            </w:pPr>
            <w:r>
              <w:t>bachelors in 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effat university</w:t>
            </w:r>
          </w:p>
          <w:p w14:paraId="69ABBD5F" w14:textId="77777777" w:rsidR="007538DC" w:rsidRPr="00CF1A49" w:rsidRDefault="000D0875" w:rsidP="007538DC">
            <w:pPr>
              <w:contextualSpacing w:val="0"/>
            </w:pPr>
            <w:r>
              <w:t>3.3 GPA</w:t>
            </w:r>
          </w:p>
        </w:tc>
      </w:tr>
      <w:tr w:rsidR="00F61DF9" w:rsidRPr="00CF1A49" w14:paraId="1ACE3DAE" w14:textId="77777777" w:rsidTr="00F61DF9">
        <w:tc>
          <w:tcPr>
            <w:tcW w:w="9355" w:type="dxa"/>
            <w:tcMar>
              <w:top w:w="216" w:type="dxa"/>
            </w:tcMar>
          </w:tcPr>
          <w:p w14:paraId="43331C37" w14:textId="77777777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822ACD83B7384213A76DE068AA6B46CE"/>
        </w:placeholder>
        <w:temporary/>
        <w:showingPlcHdr/>
        <w15:appearance w15:val="hidden"/>
      </w:sdtPr>
      <w:sdtContent>
        <w:p w14:paraId="7520EB90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239B5E7" w14:textId="77777777" w:rsidTr="00CF1A49">
        <w:tc>
          <w:tcPr>
            <w:tcW w:w="4675" w:type="dxa"/>
          </w:tcPr>
          <w:p w14:paraId="0AF9EBBA" w14:textId="77777777" w:rsidR="001E3120" w:rsidRDefault="000D0875" w:rsidP="006E1507">
            <w:pPr>
              <w:pStyle w:val="ListBullet"/>
              <w:contextualSpacing w:val="0"/>
            </w:pPr>
            <w:r>
              <w:t>Python</w:t>
            </w:r>
          </w:p>
          <w:p w14:paraId="30D4EE27" w14:textId="77777777" w:rsidR="000D0875" w:rsidRDefault="000D0875" w:rsidP="006E1507">
            <w:pPr>
              <w:pStyle w:val="ListBullet"/>
              <w:contextualSpacing w:val="0"/>
            </w:pPr>
            <w:r>
              <w:t>Java</w:t>
            </w:r>
          </w:p>
          <w:p w14:paraId="73C10EC1" w14:textId="77777777" w:rsidR="000D0875" w:rsidRDefault="000D0875" w:rsidP="006E1507">
            <w:pPr>
              <w:pStyle w:val="ListBullet"/>
              <w:contextualSpacing w:val="0"/>
            </w:pPr>
            <w:r>
              <w:t>C++</w:t>
            </w:r>
          </w:p>
          <w:p w14:paraId="505FF1FB" w14:textId="77777777" w:rsidR="000D0875" w:rsidRPr="006E1507" w:rsidRDefault="000D0875" w:rsidP="006E1507">
            <w:pPr>
              <w:pStyle w:val="ListBullet"/>
              <w:contextualSpacing w:val="0"/>
            </w:pPr>
            <w:r>
              <w:t>HTML/ CSS/ PHP/ JavaScript</w:t>
            </w:r>
          </w:p>
          <w:p w14:paraId="0BD30B5E" w14:textId="77777777" w:rsidR="001F4E6D" w:rsidRDefault="000D0875" w:rsidP="006E1507">
            <w:pPr>
              <w:pStyle w:val="ListBullet"/>
              <w:contextualSpacing w:val="0"/>
            </w:pPr>
            <w:r>
              <w:t>SQL</w:t>
            </w:r>
          </w:p>
          <w:p w14:paraId="3A67DF2E" w14:textId="77777777" w:rsidR="000D0875" w:rsidRDefault="000D0875" w:rsidP="006E1507">
            <w:pPr>
              <w:pStyle w:val="ListBullet"/>
              <w:contextualSpacing w:val="0"/>
            </w:pPr>
            <w:r>
              <w:t>Fluent in English</w:t>
            </w:r>
          </w:p>
          <w:p w14:paraId="3DE9ACDF" w14:textId="77777777" w:rsidR="000D0875" w:rsidRPr="006E1507" w:rsidRDefault="000D0875" w:rsidP="006E1507">
            <w:pPr>
              <w:pStyle w:val="ListBullet"/>
              <w:contextualSpacing w:val="0"/>
            </w:pPr>
            <w:r>
              <w:t xml:space="preserve">Fluent in </w:t>
            </w:r>
            <w:proofErr w:type="spellStart"/>
            <w:r>
              <w:t>arabic</w:t>
            </w:r>
            <w:proofErr w:type="spellEnd"/>
          </w:p>
        </w:tc>
        <w:tc>
          <w:tcPr>
            <w:tcW w:w="4675" w:type="dxa"/>
            <w:tcMar>
              <w:left w:w="360" w:type="dxa"/>
            </w:tcMar>
          </w:tcPr>
          <w:p w14:paraId="4899B397" w14:textId="77777777" w:rsidR="003A0632" w:rsidRPr="006E1507" w:rsidRDefault="000D0875" w:rsidP="006E1507">
            <w:pPr>
              <w:pStyle w:val="ListBullet"/>
              <w:contextualSpacing w:val="0"/>
            </w:pPr>
            <w:r>
              <w:t>Ability to work in a team</w:t>
            </w:r>
          </w:p>
          <w:p w14:paraId="4B8B73C2" w14:textId="77777777" w:rsidR="001E3120" w:rsidRDefault="000D0875" w:rsidP="006E1507">
            <w:pPr>
              <w:pStyle w:val="ListBullet"/>
              <w:contextualSpacing w:val="0"/>
            </w:pPr>
            <w:r>
              <w:t xml:space="preserve">Fast learner </w:t>
            </w:r>
          </w:p>
          <w:p w14:paraId="3FE4B364" w14:textId="77777777" w:rsidR="000D0875" w:rsidRDefault="000D0875" w:rsidP="006E1507">
            <w:pPr>
              <w:pStyle w:val="ListBullet"/>
              <w:contextualSpacing w:val="0"/>
            </w:pPr>
            <w:r>
              <w:t>Communication skills</w:t>
            </w:r>
          </w:p>
          <w:p w14:paraId="43C2DBF8" w14:textId="77777777" w:rsidR="000D0875" w:rsidRDefault="000D0875" w:rsidP="006E1507">
            <w:pPr>
              <w:pStyle w:val="ListBullet"/>
              <w:contextualSpacing w:val="0"/>
            </w:pPr>
            <w:r>
              <w:t>Problem solving</w:t>
            </w:r>
          </w:p>
          <w:p w14:paraId="257D8E5D" w14:textId="77777777" w:rsidR="000D0875" w:rsidRDefault="000D0875" w:rsidP="006E1507">
            <w:pPr>
              <w:pStyle w:val="ListBullet"/>
              <w:contextualSpacing w:val="0"/>
            </w:pPr>
            <w:r>
              <w:t xml:space="preserve">Adaptability </w:t>
            </w:r>
          </w:p>
          <w:p w14:paraId="5CCB5462" w14:textId="77777777" w:rsidR="000D0875" w:rsidRPr="006E1507" w:rsidRDefault="000D0875" w:rsidP="006E1507">
            <w:pPr>
              <w:pStyle w:val="ListBullet"/>
              <w:contextualSpacing w:val="0"/>
            </w:pPr>
            <w:r>
              <w:t xml:space="preserve">Creativity </w:t>
            </w:r>
          </w:p>
          <w:p w14:paraId="7F712231" w14:textId="77777777" w:rsidR="001E3120" w:rsidRPr="006E1507" w:rsidRDefault="001E3120" w:rsidP="000D087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6B041B62" w14:textId="77777777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0CF3C" w14:textId="77777777" w:rsidR="00026F00" w:rsidRDefault="00026F00" w:rsidP="0068194B">
      <w:r>
        <w:separator/>
      </w:r>
    </w:p>
    <w:p w14:paraId="2E0B03AB" w14:textId="77777777" w:rsidR="00026F00" w:rsidRDefault="00026F00"/>
    <w:p w14:paraId="77988CE9" w14:textId="77777777" w:rsidR="00026F00" w:rsidRDefault="00026F00"/>
  </w:endnote>
  <w:endnote w:type="continuationSeparator" w:id="0">
    <w:p w14:paraId="1253A5EE" w14:textId="77777777" w:rsidR="00026F00" w:rsidRDefault="00026F00" w:rsidP="0068194B">
      <w:r>
        <w:continuationSeparator/>
      </w:r>
    </w:p>
    <w:p w14:paraId="2E115575" w14:textId="77777777" w:rsidR="00026F00" w:rsidRDefault="00026F00"/>
    <w:p w14:paraId="6A08339B" w14:textId="77777777" w:rsidR="00026F00" w:rsidRDefault="00026F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4CFB3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78D3F" w14:textId="77777777" w:rsidR="00026F00" w:rsidRDefault="00026F00" w:rsidP="0068194B">
      <w:r>
        <w:separator/>
      </w:r>
    </w:p>
    <w:p w14:paraId="58225F02" w14:textId="77777777" w:rsidR="00026F00" w:rsidRDefault="00026F00"/>
    <w:p w14:paraId="39A3C79D" w14:textId="77777777" w:rsidR="00026F00" w:rsidRDefault="00026F00"/>
  </w:footnote>
  <w:footnote w:type="continuationSeparator" w:id="0">
    <w:p w14:paraId="7FFF9AE0" w14:textId="77777777" w:rsidR="00026F00" w:rsidRDefault="00026F00" w:rsidP="0068194B">
      <w:r>
        <w:continuationSeparator/>
      </w:r>
    </w:p>
    <w:p w14:paraId="0BE574BF" w14:textId="77777777" w:rsidR="00026F00" w:rsidRDefault="00026F00"/>
    <w:p w14:paraId="7CBC701E" w14:textId="77777777" w:rsidR="00026F00" w:rsidRDefault="00026F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F8FC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E73D214" wp14:editId="7C4F30D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79FEA05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54160094">
    <w:abstractNumId w:val="9"/>
  </w:num>
  <w:num w:numId="2" w16cid:durableId="10033483">
    <w:abstractNumId w:val="8"/>
  </w:num>
  <w:num w:numId="3" w16cid:durableId="227352307">
    <w:abstractNumId w:val="7"/>
  </w:num>
  <w:num w:numId="4" w16cid:durableId="1739282962">
    <w:abstractNumId w:val="6"/>
  </w:num>
  <w:num w:numId="5" w16cid:durableId="1767649256">
    <w:abstractNumId w:val="10"/>
  </w:num>
  <w:num w:numId="6" w16cid:durableId="1690595104">
    <w:abstractNumId w:val="3"/>
  </w:num>
  <w:num w:numId="7" w16cid:durableId="1447193815">
    <w:abstractNumId w:val="11"/>
  </w:num>
  <w:num w:numId="8" w16cid:durableId="1101140776">
    <w:abstractNumId w:val="2"/>
  </w:num>
  <w:num w:numId="9" w16cid:durableId="71510645">
    <w:abstractNumId w:val="12"/>
  </w:num>
  <w:num w:numId="10" w16cid:durableId="630210452">
    <w:abstractNumId w:val="5"/>
  </w:num>
  <w:num w:numId="11" w16cid:durableId="2132161346">
    <w:abstractNumId w:val="4"/>
  </w:num>
  <w:num w:numId="12" w16cid:durableId="827671202">
    <w:abstractNumId w:val="1"/>
  </w:num>
  <w:num w:numId="13" w16cid:durableId="5420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A3"/>
    <w:rsid w:val="000001EF"/>
    <w:rsid w:val="00007322"/>
    <w:rsid w:val="00007728"/>
    <w:rsid w:val="00022EB2"/>
    <w:rsid w:val="00024584"/>
    <w:rsid w:val="00024730"/>
    <w:rsid w:val="00026F00"/>
    <w:rsid w:val="00055E95"/>
    <w:rsid w:val="0007021F"/>
    <w:rsid w:val="000A7A03"/>
    <w:rsid w:val="000B2BA5"/>
    <w:rsid w:val="000D087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40A3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06C3"/>
    <w:rsid w:val="00834955"/>
    <w:rsid w:val="00855B59"/>
    <w:rsid w:val="00860461"/>
    <w:rsid w:val="0086487C"/>
    <w:rsid w:val="00870A75"/>
    <w:rsid w:val="00870B20"/>
    <w:rsid w:val="008829F8"/>
    <w:rsid w:val="00885897"/>
    <w:rsid w:val="008A6538"/>
    <w:rsid w:val="008C3FC7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CBE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akh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1CD0E9E0B047B5BE009B74CBA97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07A38-EAE5-4B17-A06E-84A408F680EF}"/>
      </w:docPartPr>
      <w:docPartBody>
        <w:p w:rsidR="00000000" w:rsidRDefault="00000000">
          <w:pPr>
            <w:pStyle w:val="A41CD0E9E0B047B5BE009B74CBA97435"/>
          </w:pPr>
          <w:r w:rsidRPr="00CF1A49">
            <w:t>·</w:t>
          </w:r>
        </w:p>
      </w:docPartBody>
    </w:docPart>
    <w:docPart>
      <w:docPartPr>
        <w:name w:val="B5BAA8E8D3A647A888B6898BAD292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78C25-EFDA-4854-A089-C6FBED8FE060}"/>
      </w:docPartPr>
      <w:docPartBody>
        <w:p w:rsidR="00000000" w:rsidRDefault="00000000">
          <w:pPr>
            <w:pStyle w:val="B5BAA8E8D3A647A888B6898BAD2929C4"/>
          </w:pPr>
          <w:r w:rsidRPr="00CF1A49">
            <w:t>·</w:t>
          </w:r>
        </w:p>
      </w:docPartBody>
    </w:docPart>
    <w:docPart>
      <w:docPartPr>
        <w:name w:val="FBC08C0106AC4F0DB62D6FEAD0D4E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741F5-7B4F-4B75-9893-9FF7DFFBCE1A}"/>
      </w:docPartPr>
      <w:docPartBody>
        <w:p w:rsidR="00000000" w:rsidRDefault="00000000">
          <w:pPr>
            <w:pStyle w:val="FBC08C0106AC4F0DB62D6FEAD0D4E6E2"/>
          </w:pPr>
          <w:r w:rsidRPr="00CF1A49">
            <w:t>·</w:t>
          </w:r>
        </w:p>
      </w:docPartBody>
    </w:docPart>
    <w:docPart>
      <w:docPartPr>
        <w:name w:val="F210B9363769437D98CEA4A7E180E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B13DF-F1C1-4CB2-ABA3-A90703C2266F}"/>
      </w:docPartPr>
      <w:docPartBody>
        <w:p w:rsidR="00000000" w:rsidRDefault="00000000">
          <w:pPr>
            <w:pStyle w:val="F210B9363769437D98CEA4A7E180EC8A"/>
          </w:pPr>
          <w:r w:rsidRPr="00CF1A49">
            <w:t>Education</w:t>
          </w:r>
        </w:p>
      </w:docPartBody>
    </w:docPart>
    <w:docPart>
      <w:docPartPr>
        <w:name w:val="822ACD83B7384213A76DE068AA6B4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000E1-8D3E-4E9C-BA82-7E4360D11347}"/>
      </w:docPartPr>
      <w:docPartBody>
        <w:p w:rsidR="00000000" w:rsidRDefault="00000000">
          <w:pPr>
            <w:pStyle w:val="822ACD83B7384213A76DE068AA6B46C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26"/>
    <w:rsid w:val="00200F26"/>
    <w:rsid w:val="00B0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41AC26A07E474AB7A73FC315900EC2">
    <w:name w:val="6D41AC26A07E474AB7A73FC315900EC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AF46F33461D4AA693DCFAC3F4BDE546">
    <w:name w:val="BAF46F33461D4AA693DCFAC3F4BDE546"/>
  </w:style>
  <w:style w:type="paragraph" w:customStyle="1" w:styleId="11BF895F72464146A26C2C3CB6C37434">
    <w:name w:val="11BF895F72464146A26C2C3CB6C37434"/>
  </w:style>
  <w:style w:type="paragraph" w:customStyle="1" w:styleId="A41CD0E9E0B047B5BE009B74CBA97435">
    <w:name w:val="A41CD0E9E0B047B5BE009B74CBA97435"/>
  </w:style>
  <w:style w:type="paragraph" w:customStyle="1" w:styleId="CC05D7F913D84A288B84CC8339B51FBD">
    <w:name w:val="CC05D7F913D84A288B84CC8339B51FBD"/>
  </w:style>
  <w:style w:type="paragraph" w:customStyle="1" w:styleId="74B0186B2C734B81A447DDD4D85E8EAA">
    <w:name w:val="74B0186B2C734B81A447DDD4D85E8EAA"/>
  </w:style>
  <w:style w:type="paragraph" w:customStyle="1" w:styleId="B5BAA8E8D3A647A888B6898BAD2929C4">
    <w:name w:val="B5BAA8E8D3A647A888B6898BAD2929C4"/>
  </w:style>
  <w:style w:type="paragraph" w:customStyle="1" w:styleId="4FBFC6B76D054C35B17755208943AFED">
    <w:name w:val="4FBFC6B76D054C35B17755208943AFED"/>
  </w:style>
  <w:style w:type="paragraph" w:customStyle="1" w:styleId="FBC08C0106AC4F0DB62D6FEAD0D4E6E2">
    <w:name w:val="FBC08C0106AC4F0DB62D6FEAD0D4E6E2"/>
  </w:style>
  <w:style w:type="paragraph" w:customStyle="1" w:styleId="B3EA389DE00E4AB687EC4208328092BD">
    <w:name w:val="B3EA389DE00E4AB687EC4208328092BD"/>
  </w:style>
  <w:style w:type="paragraph" w:customStyle="1" w:styleId="0C93F3DDBC7C4EB29E5060BE978CF046">
    <w:name w:val="0C93F3DDBC7C4EB29E5060BE978CF046"/>
  </w:style>
  <w:style w:type="paragraph" w:customStyle="1" w:styleId="1DCDF992D6A04033A06B78209F05A91F">
    <w:name w:val="1DCDF992D6A04033A06B78209F05A91F"/>
  </w:style>
  <w:style w:type="paragraph" w:customStyle="1" w:styleId="FB8AB3B3E34342E18028E7721A3A0399">
    <w:name w:val="FB8AB3B3E34342E18028E7721A3A0399"/>
  </w:style>
  <w:style w:type="paragraph" w:customStyle="1" w:styleId="65BC54AE8EB746698F3ACA0175F0A261">
    <w:name w:val="65BC54AE8EB746698F3ACA0175F0A261"/>
  </w:style>
  <w:style w:type="paragraph" w:customStyle="1" w:styleId="8CA87B5D87854EE792CC66D76D487A0A">
    <w:name w:val="8CA87B5D87854EE792CC66D76D487A0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C4268768AB840349C2555C3691F3BC5">
    <w:name w:val="2C4268768AB840349C2555C3691F3BC5"/>
  </w:style>
  <w:style w:type="paragraph" w:customStyle="1" w:styleId="F403199F4A714E72957EAA67002D4A4C">
    <w:name w:val="F403199F4A714E72957EAA67002D4A4C"/>
  </w:style>
  <w:style w:type="paragraph" w:customStyle="1" w:styleId="52F385F9075A492AADF4DB08DE860D8B">
    <w:name w:val="52F385F9075A492AADF4DB08DE860D8B"/>
  </w:style>
  <w:style w:type="paragraph" w:customStyle="1" w:styleId="2E82308785024A1FB783D46B17DBAFBC">
    <w:name w:val="2E82308785024A1FB783D46B17DBAFBC"/>
  </w:style>
  <w:style w:type="paragraph" w:customStyle="1" w:styleId="09F7075DDA6A4F269B9F7D3BB79CC836">
    <w:name w:val="09F7075DDA6A4F269B9F7D3BB79CC836"/>
  </w:style>
  <w:style w:type="paragraph" w:customStyle="1" w:styleId="C7E5F2F1025146DFAA9C167F170526FA">
    <w:name w:val="C7E5F2F1025146DFAA9C167F170526FA"/>
  </w:style>
  <w:style w:type="paragraph" w:customStyle="1" w:styleId="6AC31D3D283F4C48910440A695AA5FD7">
    <w:name w:val="6AC31D3D283F4C48910440A695AA5FD7"/>
  </w:style>
  <w:style w:type="paragraph" w:customStyle="1" w:styleId="F210B9363769437D98CEA4A7E180EC8A">
    <w:name w:val="F210B9363769437D98CEA4A7E180EC8A"/>
  </w:style>
  <w:style w:type="paragraph" w:customStyle="1" w:styleId="D9E51DA8D6094E05826ED029487CD646">
    <w:name w:val="D9E51DA8D6094E05826ED029487CD646"/>
  </w:style>
  <w:style w:type="paragraph" w:customStyle="1" w:styleId="2BE51620FC9040E5BF32C13A129E78C9">
    <w:name w:val="2BE51620FC9040E5BF32C13A129E78C9"/>
  </w:style>
  <w:style w:type="paragraph" w:customStyle="1" w:styleId="B373DE82D03849A6B76E057030EBC33C">
    <w:name w:val="B373DE82D03849A6B76E057030EBC33C"/>
  </w:style>
  <w:style w:type="paragraph" w:customStyle="1" w:styleId="8E0ED7D41FC1473799FD53BB4726D2CB">
    <w:name w:val="8E0ED7D41FC1473799FD53BB4726D2CB"/>
  </w:style>
  <w:style w:type="paragraph" w:customStyle="1" w:styleId="960B9035D6304F76A276B87721325A2A">
    <w:name w:val="960B9035D6304F76A276B87721325A2A"/>
  </w:style>
  <w:style w:type="paragraph" w:customStyle="1" w:styleId="DD206FDCB3A647F6B2CC33F6E0ACED5D">
    <w:name w:val="DD206FDCB3A647F6B2CC33F6E0ACED5D"/>
  </w:style>
  <w:style w:type="paragraph" w:customStyle="1" w:styleId="58CA7265F0B944368532C5D8FF290C85">
    <w:name w:val="58CA7265F0B944368532C5D8FF290C85"/>
  </w:style>
  <w:style w:type="paragraph" w:customStyle="1" w:styleId="C720468B81AE4E7E8A5EC7CE00C53C14">
    <w:name w:val="C720468B81AE4E7E8A5EC7CE00C53C14"/>
  </w:style>
  <w:style w:type="paragraph" w:customStyle="1" w:styleId="C34B0F163B61424CAB748D8D385EDF1B">
    <w:name w:val="C34B0F163B61424CAB748D8D385EDF1B"/>
  </w:style>
  <w:style w:type="paragraph" w:customStyle="1" w:styleId="185F20A3258046D8AA96A85C433A464A">
    <w:name w:val="185F20A3258046D8AA96A85C433A464A"/>
  </w:style>
  <w:style w:type="paragraph" w:customStyle="1" w:styleId="822ACD83B7384213A76DE068AA6B46CE">
    <w:name w:val="822ACD83B7384213A76DE068AA6B46CE"/>
  </w:style>
  <w:style w:type="paragraph" w:customStyle="1" w:styleId="BD6756EF0F864BBAAE70366B3049E39B">
    <w:name w:val="BD6756EF0F864BBAAE70366B3049E39B"/>
  </w:style>
  <w:style w:type="paragraph" w:customStyle="1" w:styleId="7E70FF3B0DCF447E9A688BE8CA0004F9">
    <w:name w:val="7E70FF3B0DCF447E9A688BE8CA0004F9"/>
  </w:style>
  <w:style w:type="paragraph" w:customStyle="1" w:styleId="F0EE221971214114A04A75505FC3B98A">
    <w:name w:val="F0EE221971214114A04A75505FC3B98A"/>
  </w:style>
  <w:style w:type="paragraph" w:customStyle="1" w:styleId="5CA9C19D275D4110BF177A458B3BD94D">
    <w:name w:val="5CA9C19D275D4110BF177A458B3BD94D"/>
  </w:style>
  <w:style w:type="paragraph" w:customStyle="1" w:styleId="871F6C7B5E46424EA9479539EE5AFA97">
    <w:name w:val="871F6C7B5E46424EA9479539EE5AFA97"/>
  </w:style>
  <w:style w:type="paragraph" w:customStyle="1" w:styleId="DA536FEE3DFF4FA0AA5F5FC8B3C94283">
    <w:name w:val="DA536FEE3DFF4FA0AA5F5FC8B3C94283"/>
  </w:style>
  <w:style w:type="paragraph" w:customStyle="1" w:styleId="843C631CF90A4F03991A5554ED33DA11">
    <w:name w:val="843C631CF90A4F03991A5554ED33DA11"/>
  </w:style>
  <w:style w:type="paragraph" w:customStyle="1" w:styleId="288FD44C4C254F0EA43A3A148EE9CFEE">
    <w:name w:val="288FD44C4C254F0EA43A3A148EE9CFEE"/>
    <w:rsid w:val="00200F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2023-03-30T04:46:00Z</dcterms:created>
  <dcterms:modified xsi:type="dcterms:W3CDTF">2023-03-30T04:47:00Z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7d13b086-2f54-4da7-b6dd-e20d4e14e68e</vt:lpwstr>
  </property>
</Properties>
</file>